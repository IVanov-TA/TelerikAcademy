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4F2DE" w14:textId="386065B7" w:rsidR="002B1AFF" w:rsidRDefault="00F45078" w:rsidP="002B1AFF">
      <w:pPr>
        <w:pStyle w:val="Title"/>
        <w:jc w:val="center"/>
      </w:pPr>
      <w:r>
        <w:t xml:space="preserve">Course Project </w:t>
      </w:r>
      <w:r w:rsidR="00E965EF">
        <w:t>– Maggie Simpson Team</w:t>
      </w:r>
    </w:p>
    <w:p w14:paraId="12A1C160" w14:textId="4DC4828E" w:rsidR="00364A3F" w:rsidRDefault="00364A3F" w:rsidP="00364A3F">
      <w:pPr>
        <w:pStyle w:val="Heading1"/>
      </w:pPr>
      <w:r>
        <w:t>Overall Project Description</w:t>
      </w:r>
    </w:p>
    <w:p w14:paraId="4E9376A4" w14:textId="47CC1B53" w:rsidR="00E965EF" w:rsidRDefault="00E965EF" w:rsidP="00364A3F">
      <w:r>
        <w:t xml:space="preserve">The project is a chat application that allows sharing of pictures and comments between all registered members. </w:t>
      </w:r>
    </w:p>
    <w:p w14:paraId="13BB470F" w14:textId="0A3B4B1F" w:rsidR="00364A3F" w:rsidRDefault="00E965EF" w:rsidP="00364A3F">
      <w:r>
        <w:t xml:space="preserve">Its major functionality is the opportunity to take pictures (“touches”) wherever you go and to share them, the location where they have been taken and your comments on each of them. </w:t>
      </w:r>
    </w:p>
    <w:p w14:paraId="7C410BE0" w14:textId="62FD5087" w:rsidR="00E965EF" w:rsidRDefault="00E965EF" w:rsidP="00364A3F">
      <w:r>
        <w:t>Once been submitted each “touch” I visible for all members and they can make comments on it, that become visible for all the others afterwards.</w:t>
      </w:r>
    </w:p>
    <w:p w14:paraId="0E04A367" w14:textId="583A9242" w:rsidR="00E965EF" w:rsidRDefault="00E965EF" w:rsidP="00364A3F">
      <w:r>
        <w:t>It is just a “Friend’s Touch”.</w:t>
      </w:r>
    </w:p>
    <w:p w14:paraId="0850D3CB" w14:textId="040DE216" w:rsidR="00E66419" w:rsidRDefault="00831A4F" w:rsidP="00E66419">
      <w:pPr>
        <w:pStyle w:val="Heading1"/>
      </w:pPr>
      <w:r>
        <w:t>Requirements</w:t>
      </w:r>
    </w:p>
    <w:p w14:paraId="68B5DF6E" w14:textId="17DC080B" w:rsidR="00831A4F" w:rsidRDefault="00826602" w:rsidP="00E965EF">
      <w:pPr>
        <w:pStyle w:val="ListParagraph"/>
        <w:numPr>
          <w:ilvl w:val="0"/>
          <w:numId w:val="4"/>
        </w:numPr>
        <w:spacing w:after="200" w:line="276" w:lineRule="auto"/>
      </w:pPr>
      <w:r>
        <w:rPr>
          <w:b/>
        </w:rPr>
        <w:t>(Up</w:t>
      </w:r>
      <w:r w:rsidR="008E474D" w:rsidRPr="00115FCC">
        <w:rPr>
          <w:b/>
        </w:rPr>
        <w:t xml:space="preserve"> to </w:t>
      </w:r>
      <w:r w:rsidR="00B8493D" w:rsidRPr="00115FCC">
        <w:rPr>
          <w:b/>
        </w:rPr>
        <w:t>15 points)</w:t>
      </w:r>
      <w:r w:rsidR="00B8493D">
        <w:t xml:space="preserve"> </w:t>
      </w:r>
      <w:r w:rsidR="00831A4F">
        <w:t xml:space="preserve">Use </w:t>
      </w:r>
      <w:r w:rsidR="00831A4F" w:rsidRPr="002C2C70">
        <w:rPr>
          <w:b/>
        </w:rPr>
        <w:t xml:space="preserve">custom views </w:t>
      </w:r>
      <w:r w:rsidR="00831A4F">
        <w:t>and</w:t>
      </w:r>
      <w:r w:rsidR="00831A4F" w:rsidRPr="002C2C70">
        <w:rPr>
          <w:b/>
        </w:rPr>
        <w:t xml:space="preserve"> adapters</w:t>
      </w:r>
      <w:r w:rsidR="00831A4F">
        <w:t>. It can be one of the following</w:t>
      </w:r>
    </w:p>
    <w:p w14:paraId="24496B4F" w14:textId="2ADCCADE" w:rsidR="00831A4F" w:rsidRDefault="00831A4F" w:rsidP="00831A4F">
      <w:pPr>
        <w:pStyle w:val="ListParagraph"/>
        <w:numPr>
          <w:ilvl w:val="1"/>
          <w:numId w:val="4"/>
        </w:numPr>
        <w:spacing w:after="200" w:line="276" w:lineRule="auto"/>
      </w:pPr>
      <w:r>
        <w:t xml:space="preserve">Custom </w:t>
      </w:r>
      <w:proofErr w:type="spellStart"/>
      <w:r w:rsidR="00841695">
        <w:t>L</w:t>
      </w:r>
      <w:r>
        <w:t>ist</w:t>
      </w:r>
      <w:r w:rsidR="00841695">
        <w:t>V</w:t>
      </w:r>
      <w:r>
        <w:t>iew</w:t>
      </w:r>
      <w:proofErr w:type="spellEnd"/>
      <w:r w:rsidR="00E965EF">
        <w:t xml:space="preserve"> – used twice along with appropriate adaptors</w:t>
      </w:r>
    </w:p>
    <w:p w14:paraId="735F78E1" w14:textId="00533BFB" w:rsidR="00E965EF" w:rsidRDefault="00E965EF" w:rsidP="00E965EF">
      <w:pPr>
        <w:pStyle w:val="ListParagraph"/>
        <w:numPr>
          <w:ilvl w:val="2"/>
          <w:numId w:val="4"/>
        </w:numPr>
        <w:spacing w:after="200" w:line="276" w:lineRule="auto"/>
      </w:pPr>
      <w:r>
        <w:t>Touches view screen</w:t>
      </w:r>
    </w:p>
    <w:p w14:paraId="25DBE7AA" w14:textId="1430A9C9" w:rsidR="00E965EF" w:rsidRDefault="00E965EF" w:rsidP="00E965EF">
      <w:pPr>
        <w:pStyle w:val="ListParagraph"/>
        <w:numPr>
          <w:ilvl w:val="2"/>
          <w:numId w:val="4"/>
        </w:numPr>
        <w:spacing w:after="200" w:line="276" w:lineRule="auto"/>
      </w:pPr>
      <w:r>
        <w:t>Comments view screen</w:t>
      </w:r>
    </w:p>
    <w:p w14:paraId="2395960A" w14:textId="6F2D3C86" w:rsidR="00831A4F" w:rsidRDefault="00E965EF" w:rsidP="00831A4F">
      <w:pPr>
        <w:pStyle w:val="ListParagraph"/>
        <w:numPr>
          <w:ilvl w:val="0"/>
          <w:numId w:val="4"/>
        </w:numPr>
        <w:spacing w:after="200" w:line="276" w:lineRule="auto"/>
      </w:pPr>
      <w:r>
        <w:rPr>
          <w:b/>
        </w:rPr>
        <w:t xml:space="preserve"> </w:t>
      </w:r>
      <w:r w:rsidR="00826602">
        <w:rPr>
          <w:b/>
        </w:rPr>
        <w:t>(Up</w:t>
      </w:r>
      <w:r w:rsidR="0038685A" w:rsidRPr="008E474D">
        <w:rPr>
          <w:b/>
        </w:rPr>
        <w:t xml:space="preserve"> to </w:t>
      </w:r>
      <w:r w:rsidR="00C427D5">
        <w:rPr>
          <w:b/>
        </w:rPr>
        <w:t>9</w:t>
      </w:r>
      <w:r w:rsidR="00825A70" w:rsidRPr="008E474D">
        <w:rPr>
          <w:b/>
        </w:rPr>
        <w:t xml:space="preserve"> points)</w:t>
      </w:r>
      <w:r w:rsidR="00825A70">
        <w:t xml:space="preserve"> </w:t>
      </w:r>
      <w:r w:rsidR="00831A4F">
        <w:t xml:space="preserve">Use </w:t>
      </w:r>
      <w:r w:rsidR="00831A4F" w:rsidRPr="008C48EB">
        <w:rPr>
          <w:b/>
        </w:rPr>
        <w:t>two</w:t>
      </w:r>
      <w:r w:rsidR="00831A4F">
        <w:t xml:space="preserve"> of the following device APIs</w:t>
      </w:r>
    </w:p>
    <w:p w14:paraId="58DC043A" w14:textId="6871DD22" w:rsidR="00831A4F" w:rsidRPr="008740D2" w:rsidRDefault="00831A4F" w:rsidP="00831A4F">
      <w:pPr>
        <w:pStyle w:val="ListParagraph"/>
        <w:numPr>
          <w:ilvl w:val="1"/>
          <w:numId w:val="4"/>
        </w:numPr>
        <w:spacing w:after="200" w:line="276" w:lineRule="auto"/>
      </w:pPr>
      <w:r w:rsidRPr="008740D2">
        <w:t>Camera</w:t>
      </w:r>
      <w:r w:rsidR="00E965EF">
        <w:t xml:space="preserve"> – used for taking the pictures</w:t>
      </w:r>
    </w:p>
    <w:p w14:paraId="53C7A71A" w14:textId="4A84D132" w:rsidR="00831A4F" w:rsidRDefault="00831A4F" w:rsidP="00831A4F">
      <w:pPr>
        <w:pStyle w:val="ListParagraph"/>
        <w:numPr>
          <w:ilvl w:val="1"/>
          <w:numId w:val="4"/>
        </w:numPr>
        <w:spacing w:after="200" w:line="276" w:lineRule="auto"/>
      </w:pPr>
      <w:r w:rsidRPr="009774AE">
        <w:t>Geolocation</w:t>
      </w:r>
      <w:r w:rsidR="00E965EF">
        <w:t xml:space="preserve"> – used for getting coor</w:t>
      </w:r>
      <w:r w:rsidR="00F46ED2">
        <w:t>dinates when taking pictures</w:t>
      </w:r>
    </w:p>
    <w:p w14:paraId="2D6268DD" w14:textId="46EA588C" w:rsidR="00831A4F" w:rsidRDefault="00826602" w:rsidP="00831A4F">
      <w:pPr>
        <w:pStyle w:val="ListParagraph"/>
        <w:numPr>
          <w:ilvl w:val="0"/>
          <w:numId w:val="4"/>
        </w:numPr>
        <w:spacing w:after="200" w:line="276" w:lineRule="auto"/>
      </w:pPr>
      <w:r>
        <w:rPr>
          <w:b/>
        </w:rPr>
        <w:t>(Up</w:t>
      </w:r>
      <w:r w:rsidR="0038685A" w:rsidRPr="0038685A">
        <w:rPr>
          <w:b/>
        </w:rPr>
        <w:t xml:space="preserve"> to </w:t>
      </w:r>
      <w:r w:rsidR="00C427D5">
        <w:rPr>
          <w:b/>
        </w:rPr>
        <w:t>9</w:t>
      </w:r>
      <w:r w:rsidR="00AC074A" w:rsidRPr="0038685A">
        <w:rPr>
          <w:b/>
        </w:rPr>
        <w:t xml:space="preserve"> points)</w:t>
      </w:r>
      <w:r w:rsidR="00AC074A">
        <w:t xml:space="preserve"> </w:t>
      </w:r>
      <w:r w:rsidR="00831A4F">
        <w:t xml:space="preserve">Use </w:t>
      </w:r>
      <w:r w:rsidR="00831A4F" w:rsidRPr="008668F6">
        <w:rPr>
          <w:b/>
        </w:rPr>
        <w:t xml:space="preserve">two </w:t>
      </w:r>
      <w:r w:rsidR="00831A4F">
        <w:t>of the following content providers</w:t>
      </w:r>
    </w:p>
    <w:p w14:paraId="335DA6A6" w14:textId="2A333586" w:rsidR="00831A4F" w:rsidRDefault="00831A4F" w:rsidP="00831A4F">
      <w:pPr>
        <w:pStyle w:val="ListParagraph"/>
        <w:numPr>
          <w:ilvl w:val="1"/>
          <w:numId w:val="4"/>
        </w:numPr>
        <w:spacing w:after="200" w:line="276" w:lineRule="auto"/>
      </w:pPr>
      <w:r>
        <w:t>Capture</w:t>
      </w:r>
      <w:r w:rsidR="009836CF">
        <w:t xml:space="preserve"> – </w:t>
      </w:r>
      <w:r w:rsidR="0091015A">
        <w:t>none</w:t>
      </w:r>
    </w:p>
    <w:p w14:paraId="0E20774A" w14:textId="404C2A71" w:rsidR="00831A4F" w:rsidRDefault="00831A4F" w:rsidP="00F46ED2">
      <w:pPr>
        <w:pStyle w:val="ListParagraph"/>
        <w:numPr>
          <w:ilvl w:val="1"/>
          <w:numId w:val="4"/>
        </w:numPr>
        <w:spacing w:after="200" w:line="276" w:lineRule="auto"/>
      </w:pPr>
      <w:r>
        <w:t>Connection</w:t>
      </w:r>
      <w:r w:rsidR="00F46ED2">
        <w:t xml:space="preserve"> – Network provider used for location identification</w:t>
      </w:r>
    </w:p>
    <w:p w14:paraId="0E8CFF5E" w14:textId="7499DB9E" w:rsidR="00831A4F" w:rsidRDefault="00831A4F" w:rsidP="00831A4F">
      <w:pPr>
        <w:pStyle w:val="ListParagraph"/>
        <w:numPr>
          <w:ilvl w:val="1"/>
          <w:numId w:val="4"/>
        </w:numPr>
        <w:spacing w:after="200" w:line="276" w:lineRule="auto"/>
      </w:pPr>
      <w:r>
        <w:t>Third-party provider (Facebook, Google, etc…)</w:t>
      </w:r>
      <w:r w:rsidR="00F46ED2">
        <w:t xml:space="preserve"> – Google Maps used for location showing</w:t>
      </w:r>
    </w:p>
    <w:p w14:paraId="522D7670" w14:textId="497725EC" w:rsidR="00831A4F" w:rsidRPr="00F46ED2" w:rsidRDefault="00826602" w:rsidP="00831A4F">
      <w:pPr>
        <w:pStyle w:val="ListParagraph"/>
        <w:numPr>
          <w:ilvl w:val="0"/>
          <w:numId w:val="4"/>
        </w:numPr>
        <w:spacing w:after="200" w:line="276" w:lineRule="auto"/>
        <w:rPr>
          <w:color w:val="FF0000"/>
        </w:rPr>
      </w:pPr>
      <w:r>
        <w:rPr>
          <w:b/>
        </w:rPr>
        <w:t>(Up</w:t>
      </w:r>
      <w:r w:rsidR="0038685A" w:rsidRPr="0038685A">
        <w:rPr>
          <w:b/>
        </w:rPr>
        <w:t xml:space="preserve"> to </w:t>
      </w:r>
      <w:r w:rsidR="00C427D5">
        <w:rPr>
          <w:b/>
        </w:rPr>
        <w:t>9</w:t>
      </w:r>
      <w:r w:rsidR="0013743E" w:rsidRPr="0038685A">
        <w:rPr>
          <w:b/>
        </w:rPr>
        <w:t xml:space="preserve"> points)</w:t>
      </w:r>
      <w:r w:rsidR="0013743E">
        <w:t xml:space="preserve"> </w:t>
      </w:r>
      <w:r w:rsidR="00831A4F">
        <w:t xml:space="preserve">Use </w:t>
      </w:r>
      <w:r w:rsidR="00831A4F" w:rsidRPr="008668F6">
        <w:rPr>
          <w:b/>
        </w:rPr>
        <w:t xml:space="preserve">SQLite </w:t>
      </w:r>
      <w:r w:rsidR="00831A4F">
        <w:t>as a data storage</w:t>
      </w:r>
      <w:r w:rsidR="009836CF">
        <w:rPr>
          <w:lang w:val="bg-BG"/>
        </w:rPr>
        <w:t xml:space="preserve"> – used </w:t>
      </w:r>
      <w:r w:rsidR="009836CF">
        <w:t>to store data info about current user</w:t>
      </w:r>
    </w:p>
    <w:p w14:paraId="352596DB" w14:textId="245D95B4" w:rsidR="00831A4F" w:rsidRDefault="00826602" w:rsidP="00831A4F">
      <w:pPr>
        <w:pStyle w:val="ListParagraph"/>
        <w:numPr>
          <w:ilvl w:val="0"/>
          <w:numId w:val="4"/>
        </w:numPr>
        <w:spacing w:after="200" w:line="276" w:lineRule="auto"/>
      </w:pPr>
      <w:r>
        <w:rPr>
          <w:b/>
        </w:rPr>
        <w:t>(Up</w:t>
      </w:r>
      <w:r w:rsidR="0038685A" w:rsidRPr="0038685A">
        <w:rPr>
          <w:b/>
        </w:rPr>
        <w:t xml:space="preserve"> to </w:t>
      </w:r>
      <w:r w:rsidR="00C427D5">
        <w:rPr>
          <w:b/>
        </w:rPr>
        <w:t>9</w:t>
      </w:r>
      <w:r w:rsidR="000F0616" w:rsidRPr="0038685A">
        <w:rPr>
          <w:b/>
        </w:rPr>
        <w:t xml:space="preserve"> points</w:t>
      </w:r>
      <w:r w:rsidR="00C92080" w:rsidRPr="0038685A">
        <w:rPr>
          <w:b/>
        </w:rPr>
        <w:t>)</w:t>
      </w:r>
      <w:r w:rsidR="000F0616">
        <w:t xml:space="preserve"> </w:t>
      </w:r>
      <w:r w:rsidR="00831A4F">
        <w:t xml:space="preserve">Use some </w:t>
      </w:r>
      <w:r w:rsidR="00992292">
        <w:t xml:space="preserve">kind of </w:t>
      </w:r>
      <w:r w:rsidR="00831A4F" w:rsidRPr="00992292">
        <w:rPr>
          <w:b/>
        </w:rPr>
        <w:t>remote data</w:t>
      </w:r>
      <w:r w:rsidR="00D63EC9" w:rsidRPr="00D63EC9">
        <w:t>. It can be, but not limited to, of the following:</w:t>
      </w:r>
    </w:p>
    <w:p w14:paraId="25DA654A" w14:textId="741CDEE1" w:rsidR="00831A4F" w:rsidRDefault="00831A4F" w:rsidP="00831A4F">
      <w:pPr>
        <w:pStyle w:val="ListParagraph"/>
        <w:numPr>
          <w:ilvl w:val="1"/>
          <w:numId w:val="4"/>
        </w:numPr>
        <w:spacing w:after="200" w:line="276" w:lineRule="auto"/>
      </w:pPr>
      <w:proofErr w:type="spellStart"/>
      <w:r>
        <w:t>WebAPI</w:t>
      </w:r>
      <w:proofErr w:type="spellEnd"/>
      <w:r>
        <w:t xml:space="preserve"> REST</w:t>
      </w:r>
      <w:r w:rsidR="00F46ED2">
        <w:t xml:space="preserve"> – Used on MS SQL, stored in </w:t>
      </w:r>
      <w:proofErr w:type="spellStart"/>
      <w:r w:rsidR="00F46ED2">
        <w:t>Appharbour</w:t>
      </w:r>
      <w:proofErr w:type="spellEnd"/>
    </w:p>
    <w:p w14:paraId="738961FE" w14:textId="3DEADFA7" w:rsidR="00831A4F" w:rsidRDefault="00F46ED2" w:rsidP="00831A4F">
      <w:pPr>
        <w:pStyle w:val="ListParagraph"/>
        <w:numPr>
          <w:ilvl w:val="0"/>
          <w:numId w:val="4"/>
        </w:numPr>
        <w:spacing w:after="200" w:line="276" w:lineRule="auto"/>
      </w:pPr>
      <w:r>
        <w:rPr>
          <w:b/>
        </w:rPr>
        <w:t xml:space="preserve"> </w:t>
      </w:r>
      <w:r w:rsidR="00826602">
        <w:rPr>
          <w:b/>
        </w:rPr>
        <w:t>(Up</w:t>
      </w:r>
      <w:r w:rsidR="00E26E54" w:rsidRPr="00E26E54">
        <w:rPr>
          <w:b/>
        </w:rPr>
        <w:t xml:space="preserve"> to </w:t>
      </w:r>
      <w:r w:rsidR="00C427D5">
        <w:rPr>
          <w:b/>
        </w:rPr>
        <w:t>7</w:t>
      </w:r>
      <w:r w:rsidR="00010CD2" w:rsidRPr="00E26E54">
        <w:rPr>
          <w:b/>
        </w:rPr>
        <w:t xml:space="preserve"> points)</w:t>
      </w:r>
      <w:r w:rsidR="00010CD2">
        <w:t xml:space="preserve"> </w:t>
      </w:r>
      <w:r w:rsidR="00831A4F">
        <w:t>Service for a background jobs</w:t>
      </w:r>
    </w:p>
    <w:p w14:paraId="0C8B8706" w14:textId="455C296A" w:rsidR="000F25A3" w:rsidRDefault="00E51B3E" w:rsidP="000F25A3">
      <w:pPr>
        <w:pStyle w:val="ListParagraph"/>
        <w:numPr>
          <w:ilvl w:val="1"/>
          <w:numId w:val="4"/>
        </w:numPr>
        <w:spacing w:after="200" w:line="276" w:lineRule="auto"/>
      </w:pPr>
      <w:r>
        <w:t>Create a service that performs a background job</w:t>
      </w:r>
      <w:r w:rsidR="009836CF">
        <w:t xml:space="preserve"> – </w:t>
      </w:r>
      <w:r w:rsidR="00FB0582">
        <w:t>notification service checking for newest posts</w:t>
      </w:r>
      <w:bookmarkStart w:id="0" w:name="_GoBack"/>
      <w:bookmarkEnd w:id="0"/>
    </w:p>
    <w:p w14:paraId="788143A8" w14:textId="2BAABA05" w:rsidR="00831A4F" w:rsidRDefault="00826602" w:rsidP="00831A4F">
      <w:pPr>
        <w:pStyle w:val="ListParagraph"/>
        <w:numPr>
          <w:ilvl w:val="0"/>
          <w:numId w:val="4"/>
        </w:numPr>
        <w:spacing w:after="200" w:line="276" w:lineRule="auto"/>
      </w:pPr>
      <w:r>
        <w:rPr>
          <w:b/>
        </w:rPr>
        <w:t>(Up</w:t>
      </w:r>
      <w:r w:rsidR="009D0A30" w:rsidRPr="00E26E54">
        <w:rPr>
          <w:b/>
        </w:rPr>
        <w:t xml:space="preserve"> to </w:t>
      </w:r>
      <w:r w:rsidR="00C427D5">
        <w:rPr>
          <w:b/>
        </w:rPr>
        <w:t>9</w:t>
      </w:r>
      <w:r w:rsidR="009D0A30" w:rsidRPr="00E26E54">
        <w:rPr>
          <w:b/>
        </w:rPr>
        <w:t xml:space="preserve"> points</w:t>
      </w:r>
      <w:r w:rsidR="00F91302" w:rsidRPr="00E26E54">
        <w:rPr>
          <w:b/>
        </w:rPr>
        <w:t>)</w:t>
      </w:r>
      <w:r w:rsidR="00F91302">
        <w:t xml:space="preserve"> Touch friendly UI</w:t>
      </w:r>
      <w:r w:rsidR="009A10DD">
        <w:t>. Fulfill the criteria:</w:t>
      </w:r>
    </w:p>
    <w:p w14:paraId="120D83F0" w14:textId="29C21D34" w:rsidR="00831A4F" w:rsidRDefault="009A10DD" w:rsidP="00831A4F">
      <w:pPr>
        <w:pStyle w:val="ListParagraph"/>
        <w:numPr>
          <w:ilvl w:val="1"/>
          <w:numId w:val="4"/>
        </w:numPr>
        <w:spacing w:after="200" w:line="276" w:lineRule="auto"/>
      </w:pPr>
      <w:r>
        <w:t>Usable UI</w:t>
      </w:r>
      <w:r w:rsidR="00F46ED2">
        <w:t xml:space="preserve"> – touches supported on each screen and item</w:t>
      </w:r>
    </w:p>
    <w:p w14:paraId="2B8B4410" w14:textId="3223AE7C" w:rsidR="00831A4F" w:rsidRDefault="00831A4F" w:rsidP="00831A4F">
      <w:pPr>
        <w:pStyle w:val="ListParagraph"/>
        <w:numPr>
          <w:ilvl w:val="1"/>
          <w:numId w:val="4"/>
        </w:numPr>
        <w:spacing w:after="200" w:line="276" w:lineRule="auto"/>
      </w:pPr>
      <w:r>
        <w:t>Suppor</w:t>
      </w:r>
      <w:r w:rsidR="009A10DD">
        <w:t>t multiple device screen sizes</w:t>
      </w:r>
      <w:r w:rsidR="00F46ED2">
        <w:t xml:space="preserve"> – tested on different devices</w:t>
      </w:r>
    </w:p>
    <w:p w14:paraId="18BEE44B" w14:textId="7BE67C95" w:rsidR="00831A4F" w:rsidRDefault="009A10DD" w:rsidP="00831A4F">
      <w:pPr>
        <w:pStyle w:val="ListParagraph"/>
        <w:numPr>
          <w:ilvl w:val="1"/>
          <w:numId w:val="4"/>
        </w:numPr>
        <w:spacing w:after="200" w:line="276" w:lineRule="auto"/>
      </w:pPr>
      <w:r>
        <w:t xml:space="preserve">Use fragments </w:t>
      </w:r>
      <w:r w:rsidR="00F46ED2">
        <w:t>– used in many cases</w:t>
      </w:r>
    </w:p>
    <w:p w14:paraId="6E48D9D9" w14:textId="0D72A5FC" w:rsidR="00831A4F" w:rsidRDefault="00826602" w:rsidP="00831A4F">
      <w:pPr>
        <w:pStyle w:val="ListParagraph"/>
        <w:numPr>
          <w:ilvl w:val="0"/>
          <w:numId w:val="4"/>
        </w:numPr>
        <w:spacing w:after="200" w:line="276" w:lineRule="auto"/>
      </w:pPr>
      <w:r>
        <w:rPr>
          <w:b/>
        </w:rPr>
        <w:t>(Up</w:t>
      </w:r>
      <w:r w:rsidR="009A10DD">
        <w:rPr>
          <w:b/>
        </w:rPr>
        <w:t xml:space="preserve"> to </w:t>
      </w:r>
      <w:r w:rsidR="00C427D5">
        <w:rPr>
          <w:b/>
        </w:rPr>
        <w:t>9</w:t>
      </w:r>
      <w:r w:rsidR="00F91302" w:rsidRPr="009A10DD">
        <w:rPr>
          <w:b/>
        </w:rPr>
        <w:t xml:space="preserve"> points)</w:t>
      </w:r>
      <w:r w:rsidR="00F91302">
        <w:t xml:space="preserve"> </w:t>
      </w:r>
      <w:r w:rsidR="00831A4F">
        <w:t xml:space="preserve">Use notifications to </w:t>
      </w:r>
      <w:r w:rsidR="000A5ECF">
        <w:t>provide feedback to the user</w:t>
      </w:r>
    </w:p>
    <w:p w14:paraId="7BDA5A68" w14:textId="2ABFF747" w:rsidR="00831A4F" w:rsidRDefault="009C13CF" w:rsidP="00831A4F">
      <w:pPr>
        <w:pStyle w:val="ListParagraph"/>
        <w:numPr>
          <w:ilvl w:val="1"/>
          <w:numId w:val="4"/>
        </w:numPr>
        <w:spacing w:after="200" w:line="276" w:lineRule="auto"/>
      </w:pPr>
      <w:r>
        <w:t>Show a message w</w:t>
      </w:r>
      <w:r w:rsidR="000D725B">
        <w:t xml:space="preserve">hen the user </w:t>
      </w:r>
      <w:r>
        <w:t>submits data to the app</w:t>
      </w:r>
    </w:p>
    <w:p w14:paraId="217E2BF9" w14:textId="1253B4DD" w:rsidR="009C13CF" w:rsidRDefault="009C13CF" w:rsidP="009C13CF">
      <w:pPr>
        <w:pStyle w:val="ListParagraph"/>
        <w:numPr>
          <w:ilvl w:val="2"/>
          <w:numId w:val="4"/>
        </w:numPr>
        <w:spacing w:after="200" w:line="276" w:lineRule="auto"/>
      </w:pPr>
      <w:r>
        <w:t>Error message on error</w:t>
      </w:r>
      <w:r w:rsidR="00F46ED2">
        <w:t xml:space="preserve"> </w:t>
      </w:r>
      <w:r w:rsidR="00F46ED2">
        <w:rPr>
          <w:lang w:val="bg-BG"/>
        </w:rPr>
        <w:t xml:space="preserve">– </w:t>
      </w:r>
      <w:r w:rsidR="00F46ED2">
        <w:t>On register, login, message and comment</w:t>
      </w:r>
    </w:p>
    <w:p w14:paraId="5824859E" w14:textId="14D62534" w:rsidR="00F91302" w:rsidRDefault="009C13CF" w:rsidP="00F91302">
      <w:pPr>
        <w:pStyle w:val="ListParagraph"/>
        <w:numPr>
          <w:ilvl w:val="2"/>
          <w:numId w:val="4"/>
        </w:numPr>
        <w:spacing w:after="200" w:line="276" w:lineRule="auto"/>
      </w:pPr>
      <w:r>
        <w:t>Success on success</w:t>
      </w:r>
      <w:r w:rsidR="00F46ED2">
        <w:rPr>
          <w:lang w:val="bg-BG"/>
        </w:rPr>
        <w:t xml:space="preserve"> – </w:t>
      </w:r>
      <w:r w:rsidR="00F46ED2">
        <w:t>On register, login, message and comment</w:t>
      </w:r>
    </w:p>
    <w:p w14:paraId="295E6822" w14:textId="4FD3609B" w:rsidR="00EE22AE" w:rsidRPr="00F46ED2" w:rsidRDefault="003F24AA" w:rsidP="00EE22AE">
      <w:pPr>
        <w:pStyle w:val="ListParagraph"/>
        <w:numPr>
          <w:ilvl w:val="1"/>
          <w:numId w:val="4"/>
        </w:numPr>
        <w:spacing w:after="200" w:line="276" w:lineRule="auto"/>
        <w:rPr>
          <w:color w:val="FF0000"/>
        </w:rPr>
      </w:pPr>
      <w:r>
        <w:t>Show messages when the state of the app changes</w:t>
      </w:r>
      <w:r w:rsidR="00F46ED2">
        <w:t xml:space="preserve"> </w:t>
      </w:r>
      <w:r w:rsidR="009836CF">
        <w:t>– on internet connection Is undefined or none</w:t>
      </w:r>
    </w:p>
    <w:p w14:paraId="09B376AB" w14:textId="063023F7" w:rsidR="00831A4F" w:rsidRDefault="00826602" w:rsidP="00EE22AE">
      <w:pPr>
        <w:pStyle w:val="ListParagraph"/>
        <w:numPr>
          <w:ilvl w:val="0"/>
          <w:numId w:val="4"/>
        </w:numPr>
        <w:spacing w:after="200" w:line="276" w:lineRule="auto"/>
      </w:pPr>
      <w:r>
        <w:rPr>
          <w:b/>
        </w:rPr>
        <w:lastRenderedPageBreak/>
        <w:t>(Up</w:t>
      </w:r>
      <w:r w:rsidR="009A10DD">
        <w:rPr>
          <w:b/>
        </w:rPr>
        <w:t xml:space="preserve"> to </w:t>
      </w:r>
      <w:r w:rsidR="003C6ACE">
        <w:rPr>
          <w:b/>
        </w:rPr>
        <w:t>9</w:t>
      </w:r>
      <w:r w:rsidR="00CE294C" w:rsidRPr="009A10DD">
        <w:rPr>
          <w:b/>
        </w:rPr>
        <w:t xml:space="preserve"> points)</w:t>
      </w:r>
      <w:r w:rsidR="00CE294C">
        <w:t xml:space="preserve"> </w:t>
      </w:r>
      <w:r w:rsidR="00831A4F">
        <w:t xml:space="preserve">Use </w:t>
      </w:r>
      <w:r w:rsidR="00EE22AE">
        <w:t>at least</w:t>
      </w:r>
      <w:r w:rsidR="00831A4F">
        <w:t xml:space="preserve"> </w:t>
      </w:r>
      <w:r w:rsidR="0043300E">
        <w:t>four</w:t>
      </w:r>
      <w:r w:rsidR="00831A4F">
        <w:t xml:space="preserve"> of the following </w:t>
      </w:r>
      <w:r w:rsidR="00831A4F" w:rsidRPr="00EE22AE">
        <w:rPr>
          <w:b/>
        </w:rPr>
        <w:t>gestures</w:t>
      </w:r>
      <w:r w:rsidR="00831A4F">
        <w:t>:</w:t>
      </w:r>
      <w:r w:rsidR="00F46ED2">
        <w:rPr>
          <w:lang w:val="bg-BG"/>
        </w:rPr>
        <w:t xml:space="preserve"> </w:t>
      </w:r>
      <w:r w:rsidR="00F46ED2">
        <w:t>We don’t have that</w:t>
      </w:r>
      <w:r w:rsidR="00F46ED2">
        <w:rPr>
          <w:lang w:val="bg-BG"/>
        </w:rPr>
        <w:t xml:space="preserve"> </w:t>
      </w:r>
      <w:r w:rsidR="00F46ED2">
        <w:sym w:font="Wingdings" w:char="F04C"/>
      </w:r>
    </w:p>
    <w:p w14:paraId="44DC24C9" w14:textId="77777777" w:rsidR="00831A4F" w:rsidRDefault="00831A4F" w:rsidP="00831A4F">
      <w:pPr>
        <w:pStyle w:val="ListParagraph"/>
        <w:numPr>
          <w:ilvl w:val="1"/>
          <w:numId w:val="4"/>
        </w:numPr>
        <w:spacing w:after="200" w:line="276" w:lineRule="auto"/>
      </w:pPr>
      <w:r>
        <w:t>Swipe</w:t>
      </w:r>
    </w:p>
    <w:p w14:paraId="4C7C025E" w14:textId="77777777" w:rsidR="00831A4F" w:rsidRDefault="00831A4F" w:rsidP="00831A4F">
      <w:pPr>
        <w:pStyle w:val="ListParagraph"/>
        <w:numPr>
          <w:ilvl w:val="1"/>
          <w:numId w:val="4"/>
        </w:numPr>
        <w:spacing w:after="200" w:line="276" w:lineRule="auto"/>
      </w:pPr>
      <w:r>
        <w:t>Fling</w:t>
      </w:r>
    </w:p>
    <w:p w14:paraId="4C73B7B3" w14:textId="21335B54" w:rsidR="00831A4F" w:rsidRDefault="00831A4F" w:rsidP="00831A4F">
      <w:pPr>
        <w:pStyle w:val="ListParagraph"/>
        <w:numPr>
          <w:ilvl w:val="1"/>
          <w:numId w:val="4"/>
        </w:numPr>
        <w:spacing w:after="200" w:line="276" w:lineRule="auto"/>
      </w:pPr>
      <w:r>
        <w:t>Pinch</w:t>
      </w:r>
      <w:r w:rsidR="00F26B8F">
        <w:t xml:space="preserve"> close or pinch open</w:t>
      </w:r>
    </w:p>
    <w:p w14:paraId="49A1E11F" w14:textId="62464C49" w:rsidR="00FE7B45" w:rsidRDefault="00FE7B45" w:rsidP="00831A4F">
      <w:pPr>
        <w:pStyle w:val="ListParagraph"/>
        <w:numPr>
          <w:ilvl w:val="1"/>
          <w:numId w:val="4"/>
        </w:numPr>
        <w:spacing w:after="200" w:line="276" w:lineRule="auto"/>
      </w:pPr>
      <w:r>
        <w:t>Long press</w:t>
      </w:r>
    </w:p>
    <w:p w14:paraId="0DFD4503" w14:textId="06F70130" w:rsidR="0072328D" w:rsidRDefault="003623BD" w:rsidP="00831A4F">
      <w:pPr>
        <w:pStyle w:val="ListParagraph"/>
        <w:numPr>
          <w:ilvl w:val="1"/>
          <w:numId w:val="4"/>
        </w:numPr>
        <w:spacing w:after="200" w:line="276" w:lineRule="auto"/>
      </w:pPr>
      <w:r>
        <w:t>T</w:t>
      </w:r>
      <w:r w:rsidR="00145CDB">
        <w:t>ouch or double touch</w:t>
      </w:r>
    </w:p>
    <w:p w14:paraId="257ECDC3" w14:textId="0CA8755B" w:rsidR="00BB4F15" w:rsidRDefault="00BB4F15" w:rsidP="00831A4F">
      <w:pPr>
        <w:pStyle w:val="ListParagraph"/>
        <w:numPr>
          <w:ilvl w:val="1"/>
          <w:numId w:val="4"/>
        </w:numPr>
        <w:spacing w:after="200" w:line="276" w:lineRule="auto"/>
      </w:pPr>
      <w:r>
        <w:t>Double touch drag</w:t>
      </w:r>
    </w:p>
    <w:p w14:paraId="0E5B28EB" w14:textId="014A127E" w:rsidR="00831A4F" w:rsidRPr="009A10DD" w:rsidRDefault="00826602" w:rsidP="00831A4F">
      <w:pPr>
        <w:pStyle w:val="ListParagraph"/>
        <w:numPr>
          <w:ilvl w:val="0"/>
          <w:numId w:val="4"/>
        </w:numPr>
        <w:spacing w:after="200" w:line="276" w:lineRule="auto"/>
      </w:pPr>
      <w:r>
        <w:rPr>
          <w:b/>
        </w:rPr>
        <w:t>(Up</w:t>
      </w:r>
      <w:r w:rsidR="003E1827" w:rsidRPr="009A10DD">
        <w:rPr>
          <w:b/>
        </w:rPr>
        <w:t xml:space="preserve"> to </w:t>
      </w:r>
      <w:r w:rsidR="003C6ACE">
        <w:rPr>
          <w:b/>
        </w:rPr>
        <w:t>9</w:t>
      </w:r>
      <w:r w:rsidR="003E1827" w:rsidRPr="009A10DD">
        <w:rPr>
          <w:b/>
        </w:rPr>
        <w:t xml:space="preserve"> points) </w:t>
      </w:r>
      <w:r w:rsidR="003E1827" w:rsidRPr="009A10DD">
        <w:t>High-quality code</w:t>
      </w:r>
      <w:r w:rsidR="00DF6062">
        <w:t xml:space="preserve"> - </w:t>
      </w:r>
      <w:r w:rsidR="00DF6062">
        <w:rPr>
          <w:lang w:val="bg-BG"/>
        </w:rPr>
        <w:t>ОК</w:t>
      </w:r>
    </w:p>
    <w:p w14:paraId="5A3D7F82" w14:textId="710893AB" w:rsidR="00831A4F" w:rsidRDefault="00831A4F" w:rsidP="00831A4F">
      <w:pPr>
        <w:pStyle w:val="ListParagraph"/>
        <w:numPr>
          <w:ilvl w:val="1"/>
          <w:numId w:val="4"/>
        </w:numPr>
        <w:spacing w:after="200" w:line="276" w:lineRule="auto"/>
      </w:pPr>
      <w:r>
        <w:t>The application code must be separated into consistent and cohesive modules</w:t>
      </w:r>
      <w:r w:rsidR="00DF6062">
        <w:rPr>
          <w:lang w:val="bg-BG"/>
        </w:rPr>
        <w:t xml:space="preserve"> - ОК</w:t>
      </w:r>
    </w:p>
    <w:p w14:paraId="04518AA7" w14:textId="7115F4AA" w:rsidR="00831A4F" w:rsidRDefault="00831A4F" w:rsidP="00831A4F">
      <w:pPr>
        <w:pStyle w:val="ListParagraph"/>
        <w:numPr>
          <w:ilvl w:val="1"/>
          <w:numId w:val="4"/>
        </w:numPr>
        <w:spacing w:after="200" w:line="276" w:lineRule="auto"/>
      </w:pPr>
      <w:r>
        <w:t>The modules must follow the best practices for developing applications</w:t>
      </w:r>
      <w:r w:rsidR="00DF6062">
        <w:rPr>
          <w:lang w:val="bg-BG"/>
        </w:rPr>
        <w:t xml:space="preserve"> - ОК</w:t>
      </w:r>
    </w:p>
    <w:p w14:paraId="4740D5C6" w14:textId="61691DA8" w:rsidR="00831A4F" w:rsidRDefault="00826602" w:rsidP="007851C7">
      <w:pPr>
        <w:pStyle w:val="ListParagraph"/>
        <w:numPr>
          <w:ilvl w:val="0"/>
          <w:numId w:val="4"/>
        </w:numPr>
        <w:spacing w:after="200" w:line="276" w:lineRule="auto"/>
      </w:pPr>
      <w:r>
        <w:t>(Up</w:t>
      </w:r>
      <w:r w:rsidR="007851C7" w:rsidRPr="00F74089">
        <w:rPr>
          <w:b/>
        </w:rPr>
        <w:t xml:space="preserve"> to </w:t>
      </w:r>
      <w:r w:rsidR="003C6ACE">
        <w:rPr>
          <w:b/>
        </w:rPr>
        <w:t>6</w:t>
      </w:r>
      <w:r w:rsidR="007851C7" w:rsidRPr="00F74089">
        <w:rPr>
          <w:b/>
        </w:rPr>
        <w:t xml:space="preserve"> points</w:t>
      </w:r>
      <w:r w:rsidR="007851C7">
        <w:t xml:space="preserve">) </w:t>
      </w:r>
      <w:r w:rsidR="00831A4F" w:rsidRPr="008C04CC">
        <w:t>Validation and Error handling</w:t>
      </w:r>
      <w:r w:rsidR="00831A4F">
        <w:t xml:space="preserve"> </w:t>
      </w:r>
    </w:p>
    <w:p w14:paraId="1D55F41C" w14:textId="6BF84DFB" w:rsidR="00831A4F" w:rsidRDefault="00831A4F" w:rsidP="00831A4F">
      <w:pPr>
        <w:pStyle w:val="ListParagraph"/>
        <w:numPr>
          <w:ilvl w:val="1"/>
          <w:numId w:val="4"/>
        </w:numPr>
        <w:spacing w:after="200" w:line="276" w:lineRule="auto"/>
      </w:pPr>
      <w:r>
        <w:t>Validation of user input</w:t>
      </w:r>
      <w:r w:rsidR="00DF6062">
        <w:rPr>
          <w:lang w:val="bg-BG"/>
        </w:rPr>
        <w:t xml:space="preserve"> </w:t>
      </w:r>
      <w:r w:rsidR="009836CF">
        <w:t xml:space="preserve">– validate the post comments, pictures, internet </w:t>
      </w:r>
    </w:p>
    <w:p w14:paraId="49E7F3AC" w14:textId="7BB72654" w:rsidR="00290BF7" w:rsidRPr="00DF6062" w:rsidRDefault="00831A4F" w:rsidP="005E1C69">
      <w:pPr>
        <w:pStyle w:val="ListParagraph"/>
        <w:numPr>
          <w:ilvl w:val="1"/>
          <w:numId w:val="4"/>
        </w:numPr>
        <w:spacing w:after="200" w:line="276" w:lineRule="auto"/>
      </w:pPr>
      <w:r>
        <w:t>Handling access denials, network issues, etc. and keeping app alive</w:t>
      </w:r>
      <w:r w:rsidR="009836CF">
        <w:rPr>
          <w:lang w:val="bg-BG"/>
        </w:rPr>
        <w:t xml:space="preserve"> validate network issues, http respond </w:t>
      </w:r>
    </w:p>
    <w:sectPr w:rsidR="00290BF7" w:rsidRPr="00DF6062" w:rsidSect="00B94054">
      <w:headerReference w:type="default" r:id="rId11"/>
      <w:footerReference w:type="default" r:id="rId12"/>
      <w:headerReference w:type="first" r:id="rId13"/>
      <w:footerReference w:type="first" r:id="rId14"/>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B9128" w14:textId="77777777" w:rsidR="004B5B57" w:rsidRDefault="004B5B57" w:rsidP="006F61B7">
      <w:pPr>
        <w:spacing w:after="0" w:line="240" w:lineRule="auto"/>
      </w:pPr>
      <w:r>
        <w:separator/>
      </w:r>
    </w:p>
  </w:endnote>
  <w:endnote w:type="continuationSeparator" w:id="0">
    <w:p w14:paraId="2288F780" w14:textId="77777777" w:rsidR="004B5B57" w:rsidRDefault="004B5B57"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B502F" w14:textId="77777777" w:rsidR="00F46ED2" w:rsidRPr="00027364" w:rsidRDefault="00F46ED2">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7BE072E3" wp14:editId="6CA47B07">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14:paraId="138634B3" w14:textId="77777777" w:rsidR="00F46ED2" w:rsidRPr="00114EFF" w:rsidRDefault="00F46ED2"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B058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B0582">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072E3"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14:paraId="138634B3" w14:textId="77777777" w:rsidR="00F46ED2" w:rsidRPr="00114EFF" w:rsidRDefault="00F46ED2"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B058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B0582">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7D10B273" wp14:editId="049AF02D">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A2CE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14:paraId="0EFFFF8E" w14:textId="77777777" w:rsidR="00F46ED2" w:rsidRDefault="00F46ED2">
    <w:pPr>
      <w:pStyle w:val="Footer"/>
      <w:rPr>
        <w:rFonts w:ascii="Arial" w:hAnsi="Arial" w:cs="Arial"/>
        <w:sz w:val="16"/>
        <w:szCs w:val="16"/>
      </w:rPr>
    </w:pPr>
  </w:p>
  <w:p w14:paraId="0DFBB452" w14:textId="77777777" w:rsidR="00F46ED2" w:rsidRPr="00114EFF" w:rsidRDefault="00F46ED2">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2A65A" w14:textId="77777777" w:rsidR="00F46ED2" w:rsidRDefault="00F46ED2"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7191D6F7" wp14:editId="02F0C802">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9C346"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6A359505" wp14:editId="24A2C5AD">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14:paraId="0AE92B20" w14:textId="77777777" w:rsidR="00F46ED2" w:rsidRPr="00114EFF" w:rsidRDefault="00F46ED2"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59505"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14:paraId="0AE92B20" w14:textId="77777777" w:rsidR="00F46ED2" w:rsidRPr="00114EFF" w:rsidRDefault="00F46ED2"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14:paraId="14E4A908" w14:textId="77777777" w:rsidR="00F46ED2" w:rsidRDefault="00F46ED2" w:rsidP="00C43ECC">
    <w:pPr>
      <w:pStyle w:val="Footer"/>
      <w:rPr>
        <w:rFonts w:ascii="Arial" w:hAnsi="Arial" w:cs="Arial"/>
        <w:sz w:val="16"/>
        <w:szCs w:val="16"/>
      </w:rPr>
    </w:pPr>
    <w:r>
      <w:rPr>
        <w:rFonts w:ascii="Arial" w:hAnsi="Arial" w:cs="Arial"/>
        <w:sz w:val="16"/>
        <w:szCs w:val="16"/>
      </w:rPr>
      <w:t xml:space="preserve"> </w:t>
    </w:r>
  </w:p>
  <w:p w14:paraId="233565AF" w14:textId="77777777" w:rsidR="00F46ED2" w:rsidRDefault="00F46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7B6C2" w14:textId="77777777" w:rsidR="004B5B57" w:rsidRDefault="004B5B57" w:rsidP="006F61B7">
      <w:pPr>
        <w:spacing w:after="0" w:line="240" w:lineRule="auto"/>
      </w:pPr>
      <w:r>
        <w:separator/>
      </w:r>
    </w:p>
  </w:footnote>
  <w:footnote w:type="continuationSeparator" w:id="0">
    <w:p w14:paraId="038A9C55" w14:textId="77777777" w:rsidR="004B5B57" w:rsidRDefault="004B5B57"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A883B" w14:textId="77777777" w:rsidR="00F46ED2" w:rsidRDefault="00F46ED2" w:rsidP="00027364">
    <w:pPr>
      <w:pStyle w:val="Header"/>
      <w:jc w:val="right"/>
    </w:pPr>
    <w:r>
      <w:rPr>
        <w:b/>
        <w:sz w:val="36"/>
        <w:szCs w:val="36"/>
      </w:rPr>
      <w:t xml:space="preserve">Mobile Applications with Android Course 2014 – </w:t>
    </w:r>
    <w:r>
      <w:rPr>
        <w:b/>
        <w:sz w:val="36"/>
        <w:szCs w:val="36"/>
      </w:rPr>
      <w:br/>
    </w:r>
    <w:proofErr w:type="spellStart"/>
    <w:r>
      <w:rPr>
        <w:b/>
        <w:sz w:val="36"/>
        <w:szCs w:val="36"/>
      </w:rPr>
      <w:t>Telerik</w:t>
    </w:r>
    <w:proofErr w:type="spellEnd"/>
    <w:r>
      <w:rPr>
        <w:b/>
        <w:sz w:val="36"/>
        <w:szCs w:val="36"/>
      </w:rPr>
      <w:t xml:space="preserve"> Software Academy  </w:t>
    </w:r>
    <w:r>
      <w:rPr>
        <w:noProof/>
        <w:lang w:val="bg-BG" w:eastAsia="bg-BG"/>
      </w:rPr>
      <w:drawing>
        <wp:inline distT="0" distB="0" distL="0" distR="0" wp14:anchorId="68843BAF" wp14:editId="33F29239">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14:paraId="4DC92316" w14:textId="77777777" w:rsidR="00F46ED2" w:rsidRDefault="00F46ED2"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650F7" w14:textId="77777777" w:rsidR="00F46ED2" w:rsidRDefault="00F46ED2" w:rsidP="00C43ECC">
    <w:pPr>
      <w:pStyle w:val="Header"/>
      <w:jc w:val="right"/>
    </w:pPr>
    <w:r w:rsidRPr="000037DD">
      <w:rPr>
        <w:noProof/>
        <w:lang w:val="bg-BG" w:eastAsia="bg-BG"/>
      </w:rPr>
      <w:drawing>
        <wp:inline distT="0" distB="0" distL="0" distR="0" wp14:anchorId="46FC8E58" wp14:editId="61ED8EF2">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72887"/>
    <w:multiLevelType w:val="hybridMultilevel"/>
    <w:tmpl w:val="B1E2D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237DC"/>
    <w:multiLevelType w:val="hybridMultilevel"/>
    <w:tmpl w:val="512E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30CBD"/>
    <w:multiLevelType w:val="hybridMultilevel"/>
    <w:tmpl w:val="B146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0CD2"/>
    <w:rsid w:val="0001257F"/>
    <w:rsid w:val="00013B90"/>
    <w:rsid w:val="000214CF"/>
    <w:rsid w:val="0002256B"/>
    <w:rsid w:val="00027364"/>
    <w:rsid w:val="000304E4"/>
    <w:rsid w:val="000526B6"/>
    <w:rsid w:val="000557CE"/>
    <w:rsid w:val="00060941"/>
    <w:rsid w:val="00061BFE"/>
    <w:rsid w:val="00065EF1"/>
    <w:rsid w:val="000715A4"/>
    <w:rsid w:val="00080CBD"/>
    <w:rsid w:val="000846C7"/>
    <w:rsid w:val="00093589"/>
    <w:rsid w:val="00095DF9"/>
    <w:rsid w:val="000A5ECF"/>
    <w:rsid w:val="000B5682"/>
    <w:rsid w:val="000D725B"/>
    <w:rsid w:val="000E63A6"/>
    <w:rsid w:val="000E7360"/>
    <w:rsid w:val="000F0616"/>
    <w:rsid w:val="000F25A3"/>
    <w:rsid w:val="000F2952"/>
    <w:rsid w:val="00104C0D"/>
    <w:rsid w:val="00110D3A"/>
    <w:rsid w:val="00112BEF"/>
    <w:rsid w:val="00114EFF"/>
    <w:rsid w:val="00115FCC"/>
    <w:rsid w:val="001200DB"/>
    <w:rsid w:val="00123A88"/>
    <w:rsid w:val="00125DDA"/>
    <w:rsid w:val="001261DE"/>
    <w:rsid w:val="001266C1"/>
    <w:rsid w:val="00130FFE"/>
    <w:rsid w:val="0013743E"/>
    <w:rsid w:val="00145CDB"/>
    <w:rsid w:val="00147F21"/>
    <w:rsid w:val="00170970"/>
    <w:rsid w:val="00170B4A"/>
    <w:rsid w:val="0019183F"/>
    <w:rsid w:val="001B1BF2"/>
    <w:rsid w:val="001B3505"/>
    <w:rsid w:val="001D2B60"/>
    <w:rsid w:val="001E0EBB"/>
    <w:rsid w:val="001E33A5"/>
    <w:rsid w:val="001F376D"/>
    <w:rsid w:val="00204CB1"/>
    <w:rsid w:val="002050D0"/>
    <w:rsid w:val="0021308C"/>
    <w:rsid w:val="002302A3"/>
    <w:rsid w:val="00231EF7"/>
    <w:rsid w:val="00240200"/>
    <w:rsid w:val="00240824"/>
    <w:rsid w:val="00256007"/>
    <w:rsid w:val="002664B3"/>
    <w:rsid w:val="002717B6"/>
    <w:rsid w:val="00273AD8"/>
    <w:rsid w:val="00275089"/>
    <w:rsid w:val="00275E7F"/>
    <w:rsid w:val="002848B9"/>
    <w:rsid w:val="00290BF7"/>
    <w:rsid w:val="002973DF"/>
    <w:rsid w:val="002A239B"/>
    <w:rsid w:val="002A6E2A"/>
    <w:rsid w:val="002B1347"/>
    <w:rsid w:val="002B1AFF"/>
    <w:rsid w:val="002B3139"/>
    <w:rsid w:val="002B58D5"/>
    <w:rsid w:val="002C1C85"/>
    <w:rsid w:val="002C2C70"/>
    <w:rsid w:val="002F35C2"/>
    <w:rsid w:val="003034FA"/>
    <w:rsid w:val="00337DF1"/>
    <w:rsid w:val="00355CF2"/>
    <w:rsid w:val="003606B6"/>
    <w:rsid w:val="003623BD"/>
    <w:rsid w:val="00362F36"/>
    <w:rsid w:val="00364A3F"/>
    <w:rsid w:val="0038685A"/>
    <w:rsid w:val="00397AC0"/>
    <w:rsid w:val="003A080D"/>
    <w:rsid w:val="003A1963"/>
    <w:rsid w:val="003A72C8"/>
    <w:rsid w:val="003B4084"/>
    <w:rsid w:val="003C6ACE"/>
    <w:rsid w:val="003D6775"/>
    <w:rsid w:val="003E0D5E"/>
    <w:rsid w:val="003E1827"/>
    <w:rsid w:val="003E3D08"/>
    <w:rsid w:val="003E4E51"/>
    <w:rsid w:val="003F24AA"/>
    <w:rsid w:val="00401BB4"/>
    <w:rsid w:val="004053A7"/>
    <w:rsid w:val="00413394"/>
    <w:rsid w:val="00413627"/>
    <w:rsid w:val="004144F1"/>
    <w:rsid w:val="004146EE"/>
    <w:rsid w:val="00430D8A"/>
    <w:rsid w:val="0043300E"/>
    <w:rsid w:val="004347AC"/>
    <w:rsid w:val="00442BA8"/>
    <w:rsid w:val="0045093D"/>
    <w:rsid w:val="0045142F"/>
    <w:rsid w:val="00463F07"/>
    <w:rsid w:val="00486DC8"/>
    <w:rsid w:val="004B2791"/>
    <w:rsid w:val="004B5B57"/>
    <w:rsid w:val="004C3505"/>
    <w:rsid w:val="004D1AB2"/>
    <w:rsid w:val="004D5587"/>
    <w:rsid w:val="004D798D"/>
    <w:rsid w:val="004E0DDF"/>
    <w:rsid w:val="004E14CE"/>
    <w:rsid w:val="004F7637"/>
    <w:rsid w:val="00522F0F"/>
    <w:rsid w:val="005255ED"/>
    <w:rsid w:val="00530E90"/>
    <w:rsid w:val="00534D34"/>
    <w:rsid w:val="00537F5F"/>
    <w:rsid w:val="00540D22"/>
    <w:rsid w:val="00552979"/>
    <w:rsid w:val="0056201A"/>
    <w:rsid w:val="005741FB"/>
    <w:rsid w:val="00590D55"/>
    <w:rsid w:val="00594AE1"/>
    <w:rsid w:val="005A34CB"/>
    <w:rsid w:val="005E159E"/>
    <w:rsid w:val="005E1C69"/>
    <w:rsid w:val="005F1694"/>
    <w:rsid w:val="005F547E"/>
    <w:rsid w:val="00604CBE"/>
    <w:rsid w:val="00613486"/>
    <w:rsid w:val="0061749C"/>
    <w:rsid w:val="0063488E"/>
    <w:rsid w:val="00634DFF"/>
    <w:rsid w:val="0063601C"/>
    <w:rsid w:val="00636A5A"/>
    <w:rsid w:val="00641DC9"/>
    <w:rsid w:val="0066159B"/>
    <w:rsid w:val="00676B47"/>
    <w:rsid w:val="00682B2C"/>
    <w:rsid w:val="00696B8C"/>
    <w:rsid w:val="006A6E49"/>
    <w:rsid w:val="006B21C8"/>
    <w:rsid w:val="006B2C59"/>
    <w:rsid w:val="006B4A3D"/>
    <w:rsid w:val="006C4FFE"/>
    <w:rsid w:val="006D43DE"/>
    <w:rsid w:val="006D6DCE"/>
    <w:rsid w:val="006D789B"/>
    <w:rsid w:val="006E35B1"/>
    <w:rsid w:val="006E49F9"/>
    <w:rsid w:val="006F36CB"/>
    <w:rsid w:val="006F61B7"/>
    <w:rsid w:val="007132A7"/>
    <w:rsid w:val="00716D8A"/>
    <w:rsid w:val="0072328D"/>
    <w:rsid w:val="00725E2C"/>
    <w:rsid w:val="007410E1"/>
    <w:rsid w:val="00745119"/>
    <w:rsid w:val="00752A94"/>
    <w:rsid w:val="007665AF"/>
    <w:rsid w:val="00776D1D"/>
    <w:rsid w:val="007851C7"/>
    <w:rsid w:val="00785733"/>
    <w:rsid w:val="007857AC"/>
    <w:rsid w:val="00790492"/>
    <w:rsid w:val="007A090E"/>
    <w:rsid w:val="007A1F2D"/>
    <w:rsid w:val="007A72AE"/>
    <w:rsid w:val="007B0120"/>
    <w:rsid w:val="007C4CBE"/>
    <w:rsid w:val="007E23DC"/>
    <w:rsid w:val="007E38CC"/>
    <w:rsid w:val="007E46D4"/>
    <w:rsid w:val="007E6465"/>
    <w:rsid w:val="007E7F9E"/>
    <w:rsid w:val="00811550"/>
    <w:rsid w:val="00815478"/>
    <w:rsid w:val="0082145C"/>
    <w:rsid w:val="00824ED2"/>
    <w:rsid w:val="00825A70"/>
    <w:rsid w:val="00826602"/>
    <w:rsid w:val="00831A4F"/>
    <w:rsid w:val="00834466"/>
    <w:rsid w:val="00841695"/>
    <w:rsid w:val="00844B55"/>
    <w:rsid w:val="00847653"/>
    <w:rsid w:val="0085479F"/>
    <w:rsid w:val="008668F6"/>
    <w:rsid w:val="00867029"/>
    <w:rsid w:val="00882247"/>
    <w:rsid w:val="00884C73"/>
    <w:rsid w:val="00890CC6"/>
    <w:rsid w:val="00891308"/>
    <w:rsid w:val="008A4C2F"/>
    <w:rsid w:val="008B45EA"/>
    <w:rsid w:val="008B68BF"/>
    <w:rsid w:val="008C48EB"/>
    <w:rsid w:val="008E0207"/>
    <w:rsid w:val="008E309A"/>
    <w:rsid w:val="008E474D"/>
    <w:rsid w:val="008F2C4F"/>
    <w:rsid w:val="008F7F25"/>
    <w:rsid w:val="0091015A"/>
    <w:rsid w:val="00923550"/>
    <w:rsid w:val="00930408"/>
    <w:rsid w:val="00931433"/>
    <w:rsid w:val="00935B89"/>
    <w:rsid w:val="00957E10"/>
    <w:rsid w:val="0096693F"/>
    <w:rsid w:val="0097196C"/>
    <w:rsid w:val="0097701D"/>
    <w:rsid w:val="009771B1"/>
    <w:rsid w:val="00982250"/>
    <w:rsid w:val="009836CF"/>
    <w:rsid w:val="00985692"/>
    <w:rsid w:val="00992292"/>
    <w:rsid w:val="009A00F5"/>
    <w:rsid w:val="009A10DD"/>
    <w:rsid w:val="009B4ED2"/>
    <w:rsid w:val="009C0353"/>
    <w:rsid w:val="009C13CF"/>
    <w:rsid w:val="009D0A30"/>
    <w:rsid w:val="009D517C"/>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074A"/>
    <w:rsid w:val="00AC62B2"/>
    <w:rsid w:val="00AD0E6A"/>
    <w:rsid w:val="00AD69AD"/>
    <w:rsid w:val="00AD6DEE"/>
    <w:rsid w:val="00AD793B"/>
    <w:rsid w:val="00AE4912"/>
    <w:rsid w:val="00AE6860"/>
    <w:rsid w:val="00AF2E32"/>
    <w:rsid w:val="00AF5B40"/>
    <w:rsid w:val="00B0361E"/>
    <w:rsid w:val="00B04DAF"/>
    <w:rsid w:val="00B26ACF"/>
    <w:rsid w:val="00B57938"/>
    <w:rsid w:val="00B61752"/>
    <w:rsid w:val="00B62CD2"/>
    <w:rsid w:val="00B72536"/>
    <w:rsid w:val="00B8493D"/>
    <w:rsid w:val="00B94054"/>
    <w:rsid w:val="00B94E3D"/>
    <w:rsid w:val="00BB4A99"/>
    <w:rsid w:val="00BB4F15"/>
    <w:rsid w:val="00BF0A89"/>
    <w:rsid w:val="00BF614F"/>
    <w:rsid w:val="00C02E6C"/>
    <w:rsid w:val="00C228E5"/>
    <w:rsid w:val="00C27318"/>
    <w:rsid w:val="00C427D5"/>
    <w:rsid w:val="00C43ECC"/>
    <w:rsid w:val="00C446E7"/>
    <w:rsid w:val="00C571FE"/>
    <w:rsid w:val="00C7103F"/>
    <w:rsid w:val="00C72334"/>
    <w:rsid w:val="00C72A7A"/>
    <w:rsid w:val="00C92080"/>
    <w:rsid w:val="00CA4F32"/>
    <w:rsid w:val="00CB1DDA"/>
    <w:rsid w:val="00CE294C"/>
    <w:rsid w:val="00CF0343"/>
    <w:rsid w:val="00CF7A62"/>
    <w:rsid w:val="00D005AC"/>
    <w:rsid w:val="00D03DD4"/>
    <w:rsid w:val="00D237DD"/>
    <w:rsid w:val="00D305A6"/>
    <w:rsid w:val="00D3404B"/>
    <w:rsid w:val="00D46EF4"/>
    <w:rsid w:val="00D63EC9"/>
    <w:rsid w:val="00D64D88"/>
    <w:rsid w:val="00D66859"/>
    <w:rsid w:val="00D94B07"/>
    <w:rsid w:val="00DA75C8"/>
    <w:rsid w:val="00DB0E4E"/>
    <w:rsid w:val="00DB6C45"/>
    <w:rsid w:val="00DC27CA"/>
    <w:rsid w:val="00DC34B0"/>
    <w:rsid w:val="00DC4E85"/>
    <w:rsid w:val="00DC558B"/>
    <w:rsid w:val="00DC7849"/>
    <w:rsid w:val="00DC7DC5"/>
    <w:rsid w:val="00DD377D"/>
    <w:rsid w:val="00DE71D9"/>
    <w:rsid w:val="00DF6062"/>
    <w:rsid w:val="00E052FA"/>
    <w:rsid w:val="00E26E54"/>
    <w:rsid w:val="00E36011"/>
    <w:rsid w:val="00E51B3E"/>
    <w:rsid w:val="00E66419"/>
    <w:rsid w:val="00E70124"/>
    <w:rsid w:val="00E75BA0"/>
    <w:rsid w:val="00E91D52"/>
    <w:rsid w:val="00E924D4"/>
    <w:rsid w:val="00E93AF6"/>
    <w:rsid w:val="00E965EF"/>
    <w:rsid w:val="00EA62C8"/>
    <w:rsid w:val="00ED252E"/>
    <w:rsid w:val="00ED67F6"/>
    <w:rsid w:val="00EE22AE"/>
    <w:rsid w:val="00EE4945"/>
    <w:rsid w:val="00EF1653"/>
    <w:rsid w:val="00F0188A"/>
    <w:rsid w:val="00F11672"/>
    <w:rsid w:val="00F1505F"/>
    <w:rsid w:val="00F16E00"/>
    <w:rsid w:val="00F238D9"/>
    <w:rsid w:val="00F26B8F"/>
    <w:rsid w:val="00F45078"/>
    <w:rsid w:val="00F46ED2"/>
    <w:rsid w:val="00F545CD"/>
    <w:rsid w:val="00F64793"/>
    <w:rsid w:val="00F70553"/>
    <w:rsid w:val="00F70F4D"/>
    <w:rsid w:val="00F80162"/>
    <w:rsid w:val="00F81B66"/>
    <w:rsid w:val="00F911C5"/>
    <w:rsid w:val="00F91302"/>
    <w:rsid w:val="00FA2B3A"/>
    <w:rsid w:val="00FB0582"/>
    <w:rsid w:val="00FB33D2"/>
    <w:rsid w:val="00FB704A"/>
    <w:rsid w:val="00FE0A1C"/>
    <w:rsid w:val="00FE7B45"/>
    <w:rsid w:val="00FF2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C6104E"/>
  <w15:docId w15:val="{1FAF6386-F84B-45B8-9684-DA7FE307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paragraph" w:styleId="DocumentMap">
    <w:name w:val="Document Map"/>
    <w:basedOn w:val="Normal"/>
    <w:link w:val="DocumentMapChar"/>
    <w:uiPriority w:val="99"/>
    <w:semiHidden/>
    <w:unhideWhenUsed/>
    <w:rsid w:val="00364A3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64A3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73A198-48A6-4647-97CE-0969D26F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TotalTime>
  <Pages>2</Pages>
  <Words>395</Words>
  <Characters>2252</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Windows User</cp:lastModifiedBy>
  <cp:revision>6</cp:revision>
  <dcterms:created xsi:type="dcterms:W3CDTF">2014-10-16T11:38:00Z</dcterms:created>
  <dcterms:modified xsi:type="dcterms:W3CDTF">2014-10-16T20:26:00Z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